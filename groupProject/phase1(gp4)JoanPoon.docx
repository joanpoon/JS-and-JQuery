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EFFD9" w14:textId="77777777" w:rsidR="006D15F3" w:rsidRDefault="007E6815">
      <w:pPr>
        <w:pStyle w:val="Title"/>
      </w:pPr>
      <w:r>
        <w:t>GROUP 4 JS/JQuery Wed</w:t>
      </w:r>
      <w:r w:rsidR="0070165A">
        <w:br/>
      </w:r>
      <w:r>
        <w:t>phase 1</w:t>
      </w:r>
      <w:r w:rsidR="00EA22B3">
        <w:t xml:space="preserve"> – Yee Sin Joan poon</w:t>
      </w:r>
    </w:p>
    <w:sdt>
      <w:sdtPr>
        <w:id w:val="216403978"/>
        <w:placeholder>
          <w:docPart w:val="CF243B35F9BF4F6980F6D933CDDD441A"/>
        </w:placeholder>
        <w:date w:fullDate="2018-01-31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8FA0EC9" w14:textId="77777777" w:rsidR="006D15F3" w:rsidRDefault="00EA22B3">
          <w:pPr>
            <w:pStyle w:val="Subtitle"/>
          </w:pPr>
          <w:r>
            <w:t>January 31, 2018</w:t>
          </w:r>
        </w:p>
      </w:sdtContent>
    </w:sdt>
    <w:p w14:paraId="4C15FE86" w14:textId="77777777" w:rsidR="006D15F3" w:rsidRDefault="0070165A">
      <w:pPr>
        <w:pStyle w:val="Heading1"/>
      </w:pPr>
      <w:r>
        <w:t>Overview</w:t>
      </w:r>
    </w:p>
    <w:p w14:paraId="02D23BCA" w14:textId="77777777" w:rsidR="006D15F3" w:rsidRDefault="007E6815">
      <w:pPr>
        <w:pStyle w:val="Heading2"/>
      </w:pPr>
      <w:r>
        <w:t>Group Details</w:t>
      </w:r>
    </w:p>
    <w:sdt>
      <w:sdtPr>
        <w:id w:val="-2113425653"/>
        <w:placeholder>
          <w:docPart w:val="6CC617480C144107BEA1F8F4EBFF9025"/>
        </w:placeholder>
        <w15:appearance w15:val="hidden"/>
      </w:sdtPr>
      <w:sdtEndPr/>
      <w:sdtContent>
        <w:p w14:paraId="564C7771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Website Name:</w:t>
          </w:r>
        </w:p>
        <w:p w14:paraId="4E8F19B2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Little Ducklings</w:t>
          </w:r>
        </w:p>
        <w:p w14:paraId="62D9A4DE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Color Scheme</w:t>
          </w:r>
        </w:p>
        <w:p w14:paraId="5296C55E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Background - </w:t>
          </w:r>
          <w:r w:rsidRPr="007C4528">
            <w:rPr>
              <w:sz w:val="20"/>
              <w:shd w:val="clear" w:color="auto" w:fill="3DB4E2"/>
            </w:rPr>
            <w:t>#3db4e2</w:t>
          </w:r>
        </w:p>
        <w:p w14:paraId="7D1E967D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Text Blocks – White</w:t>
          </w:r>
          <w:bookmarkStart w:id="0" w:name="_GoBack"/>
          <w:bookmarkEnd w:id="0"/>
        </w:p>
        <w:p w14:paraId="19803678" w14:textId="6C2F540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Font Colors </w:t>
          </w:r>
          <w:r w:rsidRPr="00083E75">
            <w:rPr>
              <w:sz w:val="20"/>
            </w:rPr>
            <w:t xml:space="preserve">- </w:t>
          </w:r>
          <w:r w:rsidR="00083E75" w:rsidRPr="00083E75">
            <w:rPr>
              <w:sz w:val="20"/>
              <w:shd w:val="clear" w:color="auto" w:fill="3DB4E2"/>
            </w:rPr>
            <w:t>#3db4e2</w:t>
          </w:r>
          <w:r w:rsidR="00083E75" w:rsidRPr="00083E75">
            <w:rPr>
              <w:sz w:val="20"/>
            </w:rPr>
            <w:t xml:space="preserve"> | </w:t>
          </w:r>
          <w:r w:rsidR="00083E75" w:rsidRPr="00083E75">
            <w:rPr>
              <w:color w:val="FFFFFF" w:themeColor="background1"/>
              <w:sz w:val="20"/>
              <w:shd w:val="clear" w:color="auto" w:fill="9400D3"/>
            </w:rPr>
            <w:t>#9400d3</w:t>
          </w:r>
          <w:r w:rsidR="00083E75" w:rsidRPr="00083E75">
            <w:rPr>
              <w:color w:val="FFFFFF" w:themeColor="background1"/>
              <w:sz w:val="20"/>
              <w:shd w:val="clear" w:color="auto" w:fill="FFFFFF" w:themeFill="background1"/>
            </w:rPr>
            <w:t xml:space="preserve"> </w:t>
          </w:r>
          <w:r w:rsidR="00083E75" w:rsidRPr="00083E75">
            <w:rPr>
              <w:color w:val="auto"/>
              <w:sz w:val="20"/>
              <w:shd w:val="clear" w:color="auto" w:fill="FFFFFF" w:themeFill="background1"/>
            </w:rPr>
            <w:t>|</w:t>
          </w:r>
          <w:r w:rsidR="00083E75" w:rsidRPr="00083E75">
            <w:rPr>
              <w:color w:val="FFFFFF" w:themeColor="background1"/>
              <w:sz w:val="20"/>
              <w:shd w:val="clear" w:color="auto" w:fill="FFFFFF" w:themeFill="background1"/>
            </w:rPr>
            <w:t xml:space="preserve"> </w:t>
          </w:r>
          <w:r w:rsidR="00083E75" w:rsidRPr="00083E75">
            <w:rPr>
              <w:color w:val="auto"/>
              <w:sz w:val="20"/>
              <w:shd w:val="clear" w:color="auto" w:fill="FFB6C1"/>
            </w:rPr>
            <w:t>#ffb6c1</w:t>
          </w:r>
        </w:p>
        <w:p w14:paraId="66B65336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Sections of Website</w:t>
          </w:r>
        </w:p>
        <w:p w14:paraId="7BA3329A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Navigation – Devin </w:t>
          </w:r>
          <w:proofErr w:type="spellStart"/>
          <w:r w:rsidRPr="007C4528">
            <w:rPr>
              <w:sz w:val="20"/>
            </w:rPr>
            <w:t>Treichel</w:t>
          </w:r>
          <w:proofErr w:type="spellEnd"/>
        </w:p>
        <w:p w14:paraId="3ED9450B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Footer – Joan Poon</w:t>
          </w:r>
        </w:p>
        <w:p w14:paraId="303A7DA8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Header – </w:t>
          </w:r>
          <w:proofErr w:type="spellStart"/>
          <w:r w:rsidRPr="007C4528">
            <w:rPr>
              <w:sz w:val="20"/>
            </w:rPr>
            <w:t>Elham</w:t>
          </w:r>
          <w:proofErr w:type="spellEnd"/>
          <w:r w:rsidRPr="007C4528">
            <w:rPr>
              <w:sz w:val="20"/>
            </w:rPr>
            <w:t xml:space="preserve"> </w:t>
          </w:r>
          <w:proofErr w:type="spellStart"/>
          <w:r w:rsidRPr="007C4528">
            <w:rPr>
              <w:sz w:val="20"/>
            </w:rPr>
            <w:t>Amouhadi</w:t>
          </w:r>
          <w:proofErr w:type="spellEnd"/>
        </w:p>
        <w:p w14:paraId="4EF35485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Sidebar – Julie </w:t>
          </w:r>
          <w:proofErr w:type="spellStart"/>
          <w:r w:rsidRPr="007C4528">
            <w:rPr>
              <w:sz w:val="20"/>
            </w:rPr>
            <w:t>Hou</w:t>
          </w:r>
          <w:proofErr w:type="spellEnd"/>
        </w:p>
        <w:p w14:paraId="67FE5EE3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Wireframe</w:t>
          </w:r>
        </w:p>
        <w:p w14:paraId="248B0BE0" w14:textId="77777777" w:rsidR="007E6815" w:rsidRDefault="007E6815" w:rsidP="007E6815">
          <w:pPr>
            <w:ind w:left="360"/>
          </w:pPr>
          <w:r>
            <w:rPr>
              <w:noProof/>
              <w:lang w:eastAsia="zh-TW"/>
            </w:rPr>
            <w:drawing>
              <wp:inline distT="0" distB="0" distL="0" distR="0" wp14:anchorId="03C6A452" wp14:editId="769A80ED">
                <wp:extent cx="2569957" cy="218122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irefram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9957" cy="218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5348F3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List of Applications</w:t>
          </w:r>
        </w:p>
        <w:p w14:paraId="67224B12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Devin </w:t>
          </w:r>
          <w:proofErr w:type="spellStart"/>
          <w:r w:rsidRPr="007C4528">
            <w:rPr>
              <w:sz w:val="20"/>
            </w:rPr>
            <w:t>Treichel</w:t>
          </w:r>
          <w:proofErr w:type="spellEnd"/>
          <w:r w:rsidRPr="007C4528">
            <w:rPr>
              <w:sz w:val="20"/>
            </w:rPr>
            <w:t xml:space="preserve"> – Memory Game Application</w:t>
          </w:r>
        </w:p>
        <w:p w14:paraId="29A6E59B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Joan Poon – Simple Painter Application</w:t>
          </w:r>
        </w:p>
        <w:p w14:paraId="02C32CA6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 xml:space="preserve">Julie </w:t>
          </w:r>
          <w:proofErr w:type="spellStart"/>
          <w:r w:rsidRPr="007C4528">
            <w:rPr>
              <w:sz w:val="20"/>
            </w:rPr>
            <w:t>Hou</w:t>
          </w:r>
          <w:proofErr w:type="spellEnd"/>
          <w:r w:rsidRPr="007C4528">
            <w:rPr>
              <w:sz w:val="20"/>
            </w:rPr>
            <w:t xml:space="preserve"> – Calculator </w:t>
          </w:r>
          <w:proofErr w:type="gramStart"/>
          <w:r w:rsidRPr="007C4528">
            <w:rPr>
              <w:sz w:val="20"/>
            </w:rPr>
            <w:t>For</w:t>
          </w:r>
          <w:proofErr w:type="gramEnd"/>
          <w:r w:rsidRPr="007C4528">
            <w:rPr>
              <w:sz w:val="20"/>
            </w:rPr>
            <w:t xml:space="preserve"> Kids Application</w:t>
          </w:r>
        </w:p>
        <w:p w14:paraId="14949EC5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proofErr w:type="spellStart"/>
          <w:r w:rsidRPr="007C4528">
            <w:rPr>
              <w:sz w:val="20"/>
            </w:rPr>
            <w:t>Elham</w:t>
          </w:r>
          <w:proofErr w:type="spellEnd"/>
          <w:r w:rsidRPr="007C4528">
            <w:rPr>
              <w:sz w:val="20"/>
            </w:rPr>
            <w:t xml:space="preserve"> </w:t>
          </w:r>
          <w:proofErr w:type="spellStart"/>
          <w:r w:rsidRPr="007C4528">
            <w:rPr>
              <w:sz w:val="20"/>
            </w:rPr>
            <w:t>Amouhadi</w:t>
          </w:r>
          <w:proofErr w:type="spellEnd"/>
          <w:r w:rsidRPr="007C4528">
            <w:rPr>
              <w:sz w:val="20"/>
            </w:rPr>
            <w:t xml:space="preserve"> – Alphabet Learning Flashcards</w:t>
          </w:r>
        </w:p>
        <w:p w14:paraId="249BA378" w14:textId="77777777" w:rsidR="007E6815" w:rsidRPr="007C4528" w:rsidRDefault="007E6815" w:rsidP="007E6815">
          <w:pPr>
            <w:pStyle w:val="ListParagraph"/>
            <w:numPr>
              <w:ilvl w:val="0"/>
              <w:numId w:val="5"/>
            </w:numPr>
            <w:rPr>
              <w:sz w:val="20"/>
            </w:rPr>
          </w:pPr>
          <w:r w:rsidRPr="007C4528">
            <w:rPr>
              <w:sz w:val="20"/>
            </w:rPr>
            <w:t>Other Issues</w:t>
          </w:r>
        </w:p>
        <w:p w14:paraId="01DAEA0B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rFonts w:ascii="Helvetica" w:hAnsi="Helvetica" w:cs="Helvetica"/>
              <w:color w:val="2D3B45"/>
              <w:sz w:val="20"/>
              <w:shd w:val="clear" w:color="auto" w:fill="FFFFFF"/>
            </w:rPr>
            <w:t>Algorithm for application</w:t>
          </w:r>
        </w:p>
        <w:p w14:paraId="46516B5B" w14:textId="77777777" w:rsidR="007E6815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sz w:val="20"/>
            </w:rPr>
          </w:pPr>
          <w:r w:rsidRPr="007C4528">
            <w:rPr>
              <w:rFonts w:ascii="Helvetica" w:hAnsi="Helvetica" w:cs="Helvetica"/>
              <w:color w:val="2D3B45"/>
              <w:sz w:val="20"/>
              <w:shd w:val="clear" w:color="auto" w:fill="FFFFFF"/>
            </w:rPr>
            <w:t>Data validation</w:t>
          </w:r>
        </w:p>
        <w:p w14:paraId="3C906737" w14:textId="77777777" w:rsidR="00EA22B3" w:rsidRPr="007C4528" w:rsidRDefault="007E6815" w:rsidP="007E6815">
          <w:pPr>
            <w:pStyle w:val="ListParagraph"/>
            <w:numPr>
              <w:ilvl w:val="1"/>
              <w:numId w:val="5"/>
            </w:numPr>
            <w:rPr>
              <w:rFonts w:ascii="Helvetica" w:hAnsi="Helvetica" w:cs="Helvetica"/>
              <w:color w:val="2D3B45"/>
              <w:sz w:val="20"/>
              <w:shd w:val="clear" w:color="auto" w:fill="FFFFFF"/>
            </w:rPr>
          </w:pPr>
          <w:r w:rsidRPr="007C4528">
            <w:rPr>
              <w:rFonts w:ascii="Helvetica" w:hAnsi="Helvetica" w:cs="Helvetica"/>
              <w:color w:val="2D3B45"/>
              <w:sz w:val="20"/>
              <w:shd w:val="clear" w:color="auto" w:fill="FFFFFF"/>
            </w:rPr>
            <w:t>Check for syntax/logical errors</w:t>
          </w:r>
        </w:p>
        <w:p w14:paraId="0AD47BB4" w14:textId="77777777" w:rsidR="006D15F3" w:rsidRPr="00EA22B3" w:rsidRDefault="00EA22B3" w:rsidP="00EA22B3">
          <w:pPr>
            <w:rPr>
              <w:rFonts w:ascii="Helvetica" w:hAnsi="Helvetica" w:cs="Helvetica"/>
              <w:color w:val="2D3B45"/>
              <w:shd w:val="clear" w:color="auto" w:fill="FFFFFF"/>
            </w:rPr>
          </w:pPr>
          <w:r>
            <w:rPr>
              <w:rFonts w:ascii="Helvetica" w:hAnsi="Helvetica" w:cs="Helvetica"/>
              <w:color w:val="2D3B45"/>
              <w:shd w:val="clear" w:color="auto" w:fill="FFFFFF"/>
            </w:rPr>
            <w:br w:type="page"/>
          </w:r>
        </w:p>
      </w:sdtContent>
    </w:sdt>
    <w:p w14:paraId="149A7040" w14:textId="5D49ED09" w:rsidR="006D15F3" w:rsidRDefault="007E6815">
      <w:pPr>
        <w:pStyle w:val="Heading2"/>
      </w:pPr>
      <w:r>
        <w:lastRenderedPageBreak/>
        <w:t>Individual Details</w:t>
      </w:r>
      <w:r w:rsidR="007C4528">
        <w:t xml:space="preserve"> for Joan Poon</w:t>
      </w:r>
    </w:p>
    <w:p w14:paraId="044C1671" w14:textId="326AAD5A" w:rsidR="00EA22B3" w:rsidRPr="000C576E" w:rsidRDefault="007C4528" w:rsidP="007C452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 xml:space="preserve">Description of my application: </w:t>
      </w:r>
    </w:p>
    <w:p w14:paraId="2D3E14A1" w14:textId="3B2BADEE" w:rsidR="00AE5196" w:rsidRPr="000C576E" w:rsidRDefault="00AE5196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Name: Simple Painter Application</w:t>
      </w:r>
    </w:p>
    <w:p w14:paraId="41AA3E7A" w14:textId="49F56A08" w:rsidR="00AE5196" w:rsidRPr="000C576E" w:rsidRDefault="00E87CAD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There will be a sketch pad</w:t>
      </w:r>
      <w:r w:rsidR="00B12832" w:rsidRPr="000C576E">
        <w:rPr>
          <w:sz w:val="22"/>
          <w:szCs w:val="22"/>
        </w:rPr>
        <w:t xml:space="preserve"> (2D)</w:t>
      </w:r>
      <w:r w:rsidRPr="000C576E">
        <w:rPr>
          <w:sz w:val="22"/>
          <w:szCs w:val="22"/>
        </w:rPr>
        <w:t xml:space="preserve"> on the webpage, so that user can draw on it.</w:t>
      </w:r>
    </w:p>
    <w:p w14:paraId="4A8C2E49" w14:textId="5F32C22E" w:rsidR="00E87CAD" w:rsidRPr="000C576E" w:rsidRDefault="00E87CAD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There will be a random term on top of the sketch pad, so that the user can draw it.</w:t>
      </w:r>
    </w:p>
    <w:p w14:paraId="093C0905" w14:textId="306EACC2" w:rsidR="00E87CAD" w:rsidRPr="000C576E" w:rsidRDefault="00E87CAD" w:rsidP="00E87CAD">
      <w:pPr>
        <w:pStyle w:val="ListParagraph"/>
        <w:ind w:left="1440"/>
        <w:rPr>
          <w:sz w:val="22"/>
          <w:szCs w:val="22"/>
        </w:rPr>
      </w:pPr>
      <w:r w:rsidRPr="000C576E">
        <w:rPr>
          <w:sz w:val="22"/>
          <w:szCs w:val="22"/>
        </w:rPr>
        <w:t>Sample random terms are: Apple, Tree, Bee, Car, Sun, and so on.</w:t>
      </w:r>
    </w:p>
    <w:p w14:paraId="781756D2" w14:textId="44CF4503" w:rsidR="007C4528" w:rsidRPr="000C576E" w:rsidRDefault="007C4528" w:rsidP="007C452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User interface details</w:t>
      </w:r>
    </w:p>
    <w:p w14:paraId="20E665C5" w14:textId="51315854" w:rsidR="00E87CAD" w:rsidRPr="000C576E" w:rsidRDefault="00E87CAD" w:rsidP="00E87CA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About generating the random term: it will generate a new term whenever user refreshes the page, user can refresh until they are satisfied/ interested in the term generated</w:t>
      </w:r>
      <w:r w:rsidR="00AF3287" w:rsidRPr="000C576E">
        <w:rPr>
          <w:sz w:val="22"/>
          <w:szCs w:val="22"/>
        </w:rPr>
        <w:t>.</w:t>
      </w:r>
    </w:p>
    <w:p w14:paraId="159D5E24" w14:textId="7F040D5C" w:rsidR="00AF3287" w:rsidRPr="000C576E" w:rsidRDefault="00B35C22" w:rsidP="00E87CA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About the color scheme: it will match the overall outlook of the website</w:t>
      </w:r>
    </w:p>
    <w:p w14:paraId="0BD82B5C" w14:textId="55E503AC" w:rsidR="00B35C22" w:rsidRPr="000C576E" w:rsidRDefault="00B35C22" w:rsidP="00E87CA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About the sketch pad: user can draw on it by moving and clicking their mouse, or refresh the page to erase everything and start a new drawing</w:t>
      </w:r>
    </w:p>
    <w:p w14:paraId="4189214C" w14:textId="0DA13F3A" w:rsidR="007C4528" w:rsidRPr="000C576E" w:rsidRDefault="007C4528" w:rsidP="007C452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Thoughts on how I will accomplish the task (and pseudo code)</w:t>
      </w:r>
    </w:p>
    <w:p w14:paraId="15BC549C" w14:textId="0452F246" w:rsidR="00AE5196" w:rsidRPr="000C576E" w:rsidRDefault="00AE5196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For HTML: I am going to create a &lt;h1&gt;&lt;/h1&gt; for outputting random string,</w:t>
      </w:r>
      <w:r w:rsidRPr="000C576E">
        <w:rPr>
          <w:sz w:val="22"/>
          <w:szCs w:val="22"/>
        </w:rPr>
        <w:br/>
        <w:t>&lt;div&gt;&lt;/div&gt; to hold the sketch pad</w:t>
      </w:r>
      <w:r w:rsidRPr="000C576E">
        <w:rPr>
          <w:sz w:val="22"/>
          <w:szCs w:val="22"/>
        </w:rPr>
        <w:br/>
        <w:t xml:space="preserve">and a &lt;canvas&gt;&lt;/canvas&gt; tag so that I can assign </w:t>
      </w:r>
      <w:proofErr w:type="spellStart"/>
      <w:r w:rsidRPr="000C576E">
        <w:rPr>
          <w:sz w:val="22"/>
          <w:szCs w:val="22"/>
        </w:rPr>
        <w:t>Jquery</w:t>
      </w:r>
      <w:proofErr w:type="spellEnd"/>
      <w:r w:rsidRPr="000C576E">
        <w:rPr>
          <w:sz w:val="22"/>
          <w:szCs w:val="22"/>
        </w:rPr>
        <w:t xml:space="preserve"> codes to it</w:t>
      </w:r>
    </w:p>
    <w:p w14:paraId="7506B3A5" w14:textId="124F95EC" w:rsidR="00AE5196" w:rsidRPr="000C576E" w:rsidRDefault="00AE5196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 xml:space="preserve">For CSS: I can style the &lt;div&gt; and &lt;canvas&gt; tag to change the background color of the sketch pad, as well as the width and height. </w:t>
      </w:r>
    </w:p>
    <w:p w14:paraId="123748FE" w14:textId="0DD5ABE0" w:rsidR="00AE5196" w:rsidRPr="000C576E" w:rsidRDefault="00AE5196" w:rsidP="00AE519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 xml:space="preserve">For </w:t>
      </w:r>
      <w:proofErr w:type="spellStart"/>
      <w:r w:rsidRPr="000C576E">
        <w:rPr>
          <w:sz w:val="22"/>
          <w:szCs w:val="22"/>
        </w:rPr>
        <w:t>Javascript</w:t>
      </w:r>
      <w:proofErr w:type="spellEnd"/>
      <w:r w:rsidR="00826AFD" w:rsidRPr="000C576E">
        <w:rPr>
          <w:sz w:val="22"/>
          <w:szCs w:val="22"/>
        </w:rPr>
        <w:t xml:space="preserve"> and </w:t>
      </w:r>
      <w:proofErr w:type="spellStart"/>
      <w:r w:rsidR="00826AFD" w:rsidRPr="000C576E">
        <w:rPr>
          <w:sz w:val="22"/>
          <w:szCs w:val="22"/>
        </w:rPr>
        <w:t>Jquery</w:t>
      </w:r>
      <w:proofErr w:type="spellEnd"/>
      <w:r w:rsidRPr="000C576E">
        <w:rPr>
          <w:sz w:val="22"/>
          <w:szCs w:val="22"/>
        </w:rPr>
        <w:t xml:space="preserve">: </w:t>
      </w:r>
    </w:p>
    <w:p w14:paraId="2C423DAB" w14:textId="55BFA4F9" w:rsidR="00AC6AB8" w:rsidRPr="000C576E" w:rsidRDefault="00AC6AB8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A query selector to select &lt;div&gt; and &lt;canvas&gt; by their id</w:t>
      </w:r>
    </w:p>
    <w:p w14:paraId="044492C8" w14:textId="6B54ED6D" w:rsidR="00AC6AB8" w:rsidRPr="000C576E" w:rsidRDefault="00C512AB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proofErr w:type="gramStart"/>
      <w:r w:rsidRPr="000C576E">
        <w:rPr>
          <w:sz w:val="22"/>
          <w:szCs w:val="22"/>
        </w:rPr>
        <w:t>.</w:t>
      </w:r>
      <w:proofErr w:type="spellStart"/>
      <w:r w:rsidRPr="000C576E">
        <w:rPr>
          <w:sz w:val="22"/>
          <w:szCs w:val="22"/>
        </w:rPr>
        <w:t>mousemove</w:t>
      </w:r>
      <w:proofErr w:type="spellEnd"/>
      <w:proofErr w:type="gramEnd"/>
      <w:r w:rsidRPr="000C576E">
        <w:rPr>
          <w:sz w:val="22"/>
          <w:szCs w:val="22"/>
        </w:rPr>
        <w:t>/.</w:t>
      </w:r>
      <w:proofErr w:type="spellStart"/>
      <w:r w:rsidRPr="000C576E">
        <w:rPr>
          <w:sz w:val="22"/>
          <w:szCs w:val="22"/>
        </w:rPr>
        <w:t>mouseup</w:t>
      </w:r>
      <w:proofErr w:type="spellEnd"/>
      <w:r w:rsidRPr="000C576E">
        <w:rPr>
          <w:sz w:val="22"/>
          <w:szCs w:val="22"/>
        </w:rPr>
        <w:t>/.</w:t>
      </w:r>
      <w:proofErr w:type="spellStart"/>
      <w:r w:rsidRPr="000C576E">
        <w:rPr>
          <w:sz w:val="22"/>
          <w:szCs w:val="22"/>
        </w:rPr>
        <w:t>mouseleave</w:t>
      </w:r>
      <w:proofErr w:type="spellEnd"/>
      <w:r w:rsidRPr="000C576E">
        <w:rPr>
          <w:sz w:val="22"/>
          <w:szCs w:val="22"/>
        </w:rPr>
        <w:t xml:space="preserve"> functions </w:t>
      </w:r>
    </w:p>
    <w:p w14:paraId="592F66B2" w14:textId="78DB9CE1" w:rsidR="00AA7674" w:rsidRPr="000C576E" w:rsidRDefault="00AA7674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 xml:space="preserve">Set the canvas as a 2D sketch pad by </w:t>
      </w:r>
      <w:proofErr w:type="gramStart"/>
      <w:r w:rsidRPr="000C576E">
        <w:rPr>
          <w:sz w:val="22"/>
          <w:szCs w:val="22"/>
        </w:rPr>
        <w:t>using .</w:t>
      </w:r>
      <w:proofErr w:type="spellStart"/>
      <w:r w:rsidRPr="000C576E">
        <w:rPr>
          <w:sz w:val="22"/>
          <w:szCs w:val="22"/>
        </w:rPr>
        <w:t>getContext</w:t>
      </w:r>
      <w:proofErr w:type="spellEnd"/>
      <w:proofErr w:type="gramEnd"/>
    </w:p>
    <w:p w14:paraId="0A83AEF5" w14:textId="48EE4B95" w:rsidR="00AA7674" w:rsidRPr="000C576E" w:rsidRDefault="00AA7674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Set a variable to capture the mouse movement</w:t>
      </w:r>
    </w:p>
    <w:p w14:paraId="4C8FEFC6" w14:textId="1E4E5F43" w:rsidR="00AA7674" w:rsidRPr="000C576E" w:rsidRDefault="00AA7674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 xml:space="preserve">Use </w:t>
      </w:r>
      <w:proofErr w:type="gramStart"/>
      <w:r w:rsidRPr="000C576E">
        <w:rPr>
          <w:sz w:val="22"/>
          <w:szCs w:val="22"/>
        </w:rPr>
        <w:t>(.linewidth</w:t>
      </w:r>
      <w:proofErr w:type="gramEnd"/>
      <w:r w:rsidRPr="000C576E">
        <w:rPr>
          <w:sz w:val="22"/>
          <w:szCs w:val="22"/>
        </w:rPr>
        <w:t>) (.</w:t>
      </w:r>
      <w:proofErr w:type="spellStart"/>
      <w:r w:rsidRPr="000C576E">
        <w:rPr>
          <w:sz w:val="22"/>
          <w:szCs w:val="22"/>
        </w:rPr>
        <w:t>lineJoin</w:t>
      </w:r>
      <w:proofErr w:type="spellEnd"/>
      <w:r w:rsidRPr="000C576E">
        <w:rPr>
          <w:sz w:val="22"/>
          <w:szCs w:val="22"/>
        </w:rPr>
        <w:t>) (.</w:t>
      </w:r>
      <w:proofErr w:type="spellStart"/>
      <w:r w:rsidRPr="000C576E">
        <w:rPr>
          <w:sz w:val="22"/>
          <w:szCs w:val="22"/>
        </w:rPr>
        <w:t>lineTo</w:t>
      </w:r>
      <w:proofErr w:type="spellEnd"/>
      <w:r w:rsidRPr="000C576E">
        <w:rPr>
          <w:sz w:val="22"/>
          <w:szCs w:val="22"/>
        </w:rPr>
        <w:t>) (.stroke()) and so on to “draw”</w:t>
      </w:r>
    </w:p>
    <w:p w14:paraId="3FA95798" w14:textId="5E923C48" w:rsidR="00AA7674" w:rsidRPr="000C576E" w:rsidRDefault="00AA7674" w:rsidP="00AC6AB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Add event listener to detect mouse movement, such as click</w:t>
      </w:r>
    </w:p>
    <w:p w14:paraId="247DEAB1" w14:textId="41C247E4" w:rsidR="007C4528" w:rsidRPr="000C576E" w:rsidRDefault="007C4528" w:rsidP="007C452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List of things to consider moving forward that could make accomplishing this task more difficult, and how I might address them</w:t>
      </w:r>
    </w:p>
    <w:p w14:paraId="5981958F" w14:textId="047B6FDA" w:rsidR="00006F94" w:rsidRPr="000C576E" w:rsidRDefault="00006F94" w:rsidP="00006F9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My knowledge abou</w:t>
      </w:r>
      <w:r w:rsidR="00C90C14">
        <w:rPr>
          <w:sz w:val="22"/>
          <w:szCs w:val="22"/>
        </w:rPr>
        <w:t>t B</w:t>
      </w:r>
      <w:r w:rsidRPr="000C576E">
        <w:rPr>
          <w:sz w:val="22"/>
          <w:szCs w:val="22"/>
        </w:rPr>
        <w:t xml:space="preserve">OM and other </w:t>
      </w:r>
      <w:proofErr w:type="spellStart"/>
      <w:r w:rsidRPr="000C576E">
        <w:rPr>
          <w:sz w:val="22"/>
          <w:szCs w:val="22"/>
        </w:rPr>
        <w:t>javascript</w:t>
      </w:r>
      <w:proofErr w:type="spellEnd"/>
      <w:r w:rsidRPr="000C576E">
        <w:rPr>
          <w:sz w:val="22"/>
          <w:szCs w:val="22"/>
        </w:rPr>
        <w:t xml:space="preserve"> methods is limited and need more help: I will learn more from W3schools, Mozilla.org and other mediums, and start the code writing process early so that I have more time to work on my application</w:t>
      </w:r>
    </w:p>
    <w:p w14:paraId="4360E138" w14:textId="73308BE5" w:rsidR="00006F94" w:rsidRPr="000C576E" w:rsidRDefault="00006F94" w:rsidP="00006F9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Lack of communications between groupmates: Encourage everyone to post their progress on group discussion board, have everyone checks in once a week ideally</w:t>
      </w:r>
    </w:p>
    <w:p w14:paraId="09C55A94" w14:textId="7DFA6544" w:rsidR="00006F94" w:rsidRPr="000C576E" w:rsidRDefault="00006F94" w:rsidP="00006F9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C576E">
        <w:rPr>
          <w:sz w:val="22"/>
          <w:szCs w:val="22"/>
        </w:rPr>
        <w:t>The sketch pad itself could look dull and too simple: I will try to do more research and improve the outlook of the application, as well as adding as much functions to the application as possible.</w:t>
      </w:r>
    </w:p>
    <w:p w14:paraId="7605AE16" w14:textId="77777777" w:rsidR="006D15F3" w:rsidRDefault="006D15F3"/>
    <w:sectPr w:rsidR="006D15F3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02BD" w14:textId="77777777" w:rsidR="00E93945" w:rsidRDefault="00E93945">
      <w:pPr>
        <w:spacing w:after="0" w:line="240" w:lineRule="auto"/>
      </w:pPr>
      <w:r>
        <w:separator/>
      </w:r>
    </w:p>
  </w:endnote>
  <w:endnote w:type="continuationSeparator" w:id="0">
    <w:p w14:paraId="22969DA3" w14:textId="77777777" w:rsidR="00E93945" w:rsidRDefault="00E9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D512B" w14:textId="77777777" w:rsidR="00E93945" w:rsidRDefault="00E93945">
      <w:pPr>
        <w:spacing w:after="0" w:line="240" w:lineRule="auto"/>
      </w:pPr>
      <w:r>
        <w:separator/>
      </w:r>
    </w:p>
  </w:footnote>
  <w:footnote w:type="continuationSeparator" w:id="0">
    <w:p w14:paraId="79165A9B" w14:textId="77777777" w:rsidR="00E93945" w:rsidRDefault="00E9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7833E" w14:textId="77777777" w:rsidR="006D15F3" w:rsidRDefault="0070165A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B6940" wp14:editId="25C1C37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242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2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75B3BC" w14:textId="77777777" w:rsidR="006D15F3" w:rsidRDefault="0070165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83E7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BB6940"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24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" filled="f" stroked="f" strokeweight=".5pt">
              <v:textbox style="mso-fit-shape-to-text:t" inset="0,0,0,0">
                <w:txbxContent>
                  <w:p w14:paraId="1575B3BC" w14:textId="77777777" w:rsidR="006D15F3" w:rsidRDefault="0070165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83E7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E5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57EBB"/>
    <w:multiLevelType w:val="hybridMultilevel"/>
    <w:tmpl w:val="A77A9596"/>
    <w:lvl w:ilvl="0" w:tplc="E6669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15"/>
    <w:rsid w:val="00006F94"/>
    <w:rsid w:val="00065DE5"/>
    <w:rsid w:val="00083E75"/>
    <w:rsid w:val="000C576E"/>
    <w:rsid w:val="003F291B"/>
    <w:rsid w:val="004A3601"/>
    <w:rsid w:val="006D15F3"/>
    <w:rsid w:val="0070165A"/>
    <w:rsid w:val="007C4528"/>
    <w:rsid w:val="007E6815"/>
    <w:rsid w:val="00826AFD"/>
    <w:rsid w:val="0089380C"/>
    <w:rsid w:val="00AA7674"/>
    <w:rsid w:val="00AC6AB8"/>
    <w:rsid w:val="00AE5196"/>
    <w:rsid w:val="00AF3287"/>
    <w:rsid w:val="00B12832"/>
    <w:rsid w:val="00B35C22"/>
    <w:rsid w:val="00C512AB"/>
    <w:rsid w:val="00C90C14"/>
    <w:rsid w:val="00E87CAD"/>
    <w:rsid w:val="00E93945"/>
    <w:rsid w:val="00E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04F8"/>
  <w15:chartTrackingRefBased/>
  <w15:docId w15:val="{58DE4DBB-6113-4E3B-96B9-C61C344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7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vi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43B35F9BF4F6980F6D933CDDD4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73BB-02D6-4243-AB90-7A6137A799F3}"/>
      </w:docPartPr>
      <w:docPartBody>
        <w:p w:rsidR="0082677F" w:rsidRDefault="005766D0">
          <w:pPr>
            <w:pStyle w:val="CF243B35F9BF4F6980F6D933CDDD441A"/>
          </w:pPr>
          <w:r>
            <w:t>[Select Date]</w:t>
          </w:r>
        </w:p>
      </w:docPartBody>
    </w:docPart>
    <w:docPart>
      <w:docPartPr>
        <w:name w:val="6CC617480C144107BEA1F8F4EBFF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F62D-03D5-4FCC-A75D-78F25CAA6636}"/>
      </w:docPartPr>
      <w:docPartBody>
        <w:p w:rsidR="0082677F" w:rsidRDefault="005766D0">
          <w:pPr>
            <w:pStyle w:val="6CC617480C144107BEA1F8F4EBFF902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D0"/>
    <w:rsid w:val="005766D0"/>
    <w:rsid w:val="0082677F"/>
    <w:rsid w:val="009122AE"/>
    <w:rsid w:val="00BD7286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8EDBF41C4B7FA3AE0A32E10BBF36">
    <w:name w:val="C5218EDBF41C4B7FA3AE0A32E10BBF36"/>
  </w:style>
  <w:style w:type="paragraph" w:customStyle="1" w:styleId="CF243B35F9BF4F6980F6D933CDDD441A">
    <w:name w:val="CF243B35F9BF4F6980F6D933CDDD441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C617480C144107BEA1F8F4EBFF9025">
    <w:name w:val="6CC617480C144107BEA1F8F4EBFF9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0181F-2F1E-1C4F-83C1-7AEC77DF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C:\Users\devin\AppData\Roaming\Microsoft\Templates\Project scope report (Business Blue design).dotx</Template>
  <TotalTime>58</TotalTime>
  <Pages>2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Treichel</dc:creator>
  <cp:keywords/>
  <cp:lastModifiedBy>pysjoan@gmail.com</cp:lastModifiedBy>
  <cp:revision>7</cp:revision>
  <dcterms:created xsi:type="dcterms:W3CDTF">2018-01-29T17:08:00Z</dcterms:created>
  <dcterms:modified xsi:type="dcterms:W3CDTF">2018-02-01T04:48:00Z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